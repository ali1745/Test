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3361" w14:textId="3D7E2B1B" w:rsidR="00D210DB" w:rsidRPr="00D210DB" w:rsidRDefault="00D210DB" w:rsidP="00D210DB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US"/>
        </w:rPr>
      </w:pPr>
      <w:r>
        <w:t xml:space="preserve"> </w:t>
      </w:r>
      <w:r w:rsidRPr="00D210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US"/>
        </w:rPr>
        <w:t xml:space="preserve">Assignment - </w:t>
      </w:r>
      <w:r w:rsidRPr="00D210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US"/>
        </w:rPr>
        <w:t>Kickstart</w:t>
      </w:r>
      <w:r w:rsidRPr="00D210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US"/>
        </w:rPr>
        <w:t xml:space="preserve"> My Chart</w:t>
      </w:r>
    </w:p>
    <w:p w14:paraId="76DE0BF4" w14:textId="76D8C9BD" w:rsidR="00771F16" w:rsidRDefault="00771F16">
      <w:pPr>
        <w:pStyle w:val="Title"/>
      </w:pPr>
    </w:p>
    <w:p w14:paraId="39974727" w14:textId="00826341" w:rsidR="00D210DB" w:rsidRDefault="00D210DB" w:rsidP="00D210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t xml:space="preserve"> </w:t>
      </w:r>
      <w:r w:rsidRPr="00D210DB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What are three conclusions we can make about Kickstarter campaigns given the provided data?</w:t>
      </w:r>
    </w:p>
    <w:p w14:paraId="252660F9" w14:textId="0F04055E" w:rsidR="00D210DB" w:rsidRDefault="008362CE" w:rsidP="00D210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Currently live only first 3 </w:t>
      </w:r>
      <w:r w:rsidR="003D4011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months. Successful is highest between May and June. </w:t>
      </w:r>
    </w:p>
    <w:p w14:paraId="284E8EB6" w14:textId="02A9DD3D" w:rsidR="003D4011" w:rsidRPr="00D210DB" w:rsidRDefault="003D4011" w:rsidP="00D210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Failed higher on October. Canceled highest on July. </w:t>
      </w:r>
    </w:p>
    <w:p w14:paraId="7B916C85" w14:textId="49991EEA" w:rsidR="00D210DB" w:rsidRDefault="00D210DB" w:rsidP="00D210D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D210DB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What are some of the limitations of this dataset?</w:t>
      </w:r>
    </w:p>
    <w:p w14:paraId="1243C1DE" w14:textId="65AC0696" w:rsidR="003D4011" w:rsidRPr="00D210DB" w:rsidRDefault="003D4011" w:rsidP="003D401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Lives are only first 3 months.</w:t>
      </w:r>
    </w:p>
    <w:p w14:paraId="0580D610" w14:textId="116AD0F9" w:rsidR="003D4011" w:rsidRDefault="00D210DB" w:rsidP="003D4011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D210DB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What are some other possible tables/graphs that we could create?</w:t>
      </w:r>
    </w:p>
    <w:p w14:paraId="49DFA82A" w14:textId="7CB9A1AA" w:rsidR="003D4011" w:rsidRPr="00D210DB" w:rsidRDefault="003D4011" w:rsidP="003D401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We </w:t>
      </w:r>
      <w:r w:rsidR="00773301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could graph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average donation.</w:t>
      </w:r>
      <w:r w:rsidR="00773301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We could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</w:t>
      </w:r>
      <w:r w:rsidR="00773301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graph date created conversion and ended conversion .</w:t>
      </w:r>
      <w:bookmarkStart w:id="0" w:name="_GoBack"/>
      <w:bookmarkEnd w:id="0"/>
    </w:p>
    <w:p w14:paraId="23281AC2" w14:textId="7485EC71" w:rsidR="000A0F9B" w:rsidRDefault="000A0F9B" w:rsidP="000A0F9B"/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27F74" w14:textId="77777777" w:rsidR="00AC58A9" w:rsidRDefault="00AC58A9">
      <w:pPr>
        <w:spacing w:after="0" w:line="240" w:lineRule="auto"/>
      </w:pPr>
      <w:r>
        <w:separator/>
      </w:r>
    </w:p>
  </w:endnote>
  <w:endnote w:type="continuationSeparator" w:id="0">
    <w:p w14:paraId="043558E1" w14:textId="77777777" w:rsidR="00AC58A9" w:rsidRDefault="00AC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0199C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92A6" w14:textId="77777777" w:rsidR="00AC58A9" w:rsidRDefault="00AC58A9">
      <w:pPr>
        <w:spacing w:after="0" w:line="240" w:lineRule="auto"/>
      </w:pPr>
      <w:r>
        <w:separator/>
      </w:r>
    </w:p>
  </w:footnote>
  <w:footnote w:type="continuationSeparator" w:id="0">
    <w:p w14:paraId="27624869" w14:textId="77777777" w:rsidR="00AC58A9" w:rsidRDefault="00AC5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EB3805"/>
    <w:multiLevelType w:val="multilevel"/>
    <w:tmpl w:val="C120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DB"/>
    <w:rsid w:val="000A0F9B"/>
    <w:rsid w:val="00123E1E"/>
    <w:rsid w:val="0013591F"/>
    <w:rsid w:val="00216BF8"/>
    <w:rsid w:val="0024640E"/>
    <w:rsid w:val="002C1B16"/>
    <w:rsid w:val="003D4011"/>
    <w:rsid w:val="00771F16"/>
    <w:rsid w:val="00773301"/>
    <w:rsid w:val="0078294C"/>
    <w:rsid w:val="007D6242"/>
    <w:rsid w:val="008362CE"/>
    <w:rsid w:val="008B6008"/>
    <w:rsid w:val="00921A7B"/>
    <w:rsid w:val="00971DEC"/>
    <w:rsid w:val="00AC58A9"/>
    <w:rsid w:val="00B64B70"/>
    <w:rsid w:val="00B66857"/>
    <w:rsid w:val="00BA3B94"/>
    <w:rsid w:val="00C07BE9"/>
    <w:rsid w:val="00D210D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590FA"/>
  <w15:chartTrackingRefBased/>
  <w15:docId w15:val="{49F6B97E-46EB-448C-867D-8B50F1F3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173</TotalTime>
  <Pages>1</Pages>
  <Words>83</Words>
  <Characters>421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2018-07-21T20:30:00Z</dcterms:created>
  <dcterms:modified xsi:type="dcterms:W3CDTF">2018-07-21T23:23:00Z</dcterms:modified>
</cp:coreProperties>
</file>